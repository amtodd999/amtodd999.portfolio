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F9C05" w14:textId="77777777" w:rsidR="00B97E09" w:rsidRDefault="00C32E3A" w:rsidP="00482640">
      <w:pPr>
        <w:pStyle w:val="Heading1"/>
        <w:spacing w:before="120"/>
      </w:pPr>
      <w:r>
        <w:t>Summary</w:t>
      </w:r>
    </w:p>
    <w:p w14:paraId="75A14727" w14:textId="7603FB50" w:rsidR="00EB61B5" w:rsidRDefault="00C32E3A" w:rsidP="00EB61B5">
      <w:pPr>
        <w:pStyle w:val="ListBullet"/>
      </w:pPr>
      <w:r w:rsidRPr="00C32E3A">
        <w:t xml:space="preserve">Software professional with over </w:t>
      </w:r>
      <w:r w:rsidR="00571E99">
        <w:t>10</w:t>
      </w:r>
      <w:r w:rsidRPr="00C32E3A">
        <w:t xml:space="preserve"> years of experience in the field of IT focusing on Quality Assurance. Experience includes a </w:t>
      </w:r>
      <w:r w:rsidR="00527C1D">
        <w:t xml:space="preserve">sound </w:t>
      </w:r>
      <w:r w:rsidRPr="00C32E3A">
        <w:t xml:space="preserve">understanding </w:t>
      </w:r>
      <w:r w:rsidR="00527C1D">
        <w:t xml:space="preserve">of software </w:t>
      </w:r>
      <w:r w:rsidR="0089543D">
        <w:t xml:space="preserve">analysis and </w:t>
      </w:r>
      <w:r w:rsidR="00527C1D">
        <w:t xml:space="preserve"> testing</w:t>
      </w:r>
      <w:r w:rsidR="0089543D">
        <w:t>, with beginner coding knowledge within PL/SQL, Java and HTML</w:t>
      </w:r>
      <w:r w:rsidRPr="00C32E3A">
        <w:t xml:space="preserve">. </w:t>
      </w:r>
      <w:r>
        <w:t xml:space="preserve">Proven skills to effectively analyze project needs and coordinate </w:t>
      </w:r>
      <w:r w:rsidR="00314EFC">
        <w:t xml:space="preserve">efficient </w:t>
      </w:r>
      <w:r>
        <w:t>testing strategies. Known as a person that understands the end-user needs and has an ability to solve issues successfully.</w:t>
      </w:r>
    </w:p>
    <w:p w14:paraId="47338D1E" w14:textId="77777777" w:rsidR="00F304CB" w:rsidRDefault="00F304CB" w:rsidP="00F304CB">
      <w:pPr>
        <w:pStyle w:val="Heading1"/>
      </w:pPr>
      <w:r>
        <w:t>Areas of Expertise</w:t>
      </w:r>
    </w:p>
    <w:p w14:paraId="1FB98BBF" w14:textId="77777777" w:rsidR="00F304CB" w:rsidRDefault="00F304CB" w:rsidP="00F304CB">
      <w:pPr>
        <w:pStyle w:val="ListBullet"/>
        <w:sectPr w:rsidR="00F304CB">
          <w:footerReference w:type="default" r:id="rId7"/>
          <w:headerReference w:type="first" r:id="rId8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2C32DBAE" w14:textId="77777777" w:rsidR="00F304CB" w:rsidRDefault="00F304CB" w:rsidP="00F304CB">
      <w:pPr>
        <w:pStyle w:val="ListBullet"/>
      </w:pPr>
      <w:r>
        <w:t>Test Plans/ strategies</w:t>
      </w:r>
    </w:p>
    <w:p w14:paraId="36226C04" w14:textId="77777777" w:rsidR="00F304CB" w:rsidRDefault="00F304CB" w:rsidP="00F304CB">
      <w:pPr>
        <w:pStyle w:val="ListBullet"/>
      </w:pPr>
      <w:r>
        <w:t>Software analysis/ testing techniques</w:t>
      </w:r>
    </w:p>
    <w:p w14:paraId="6196AC12" w14:textId="77777777" w:rsidR="00F304CB" w:rsidRDefault="00F304CB" w:rsidP="00F304CB">
      <w:pPr>
        <w:pStyle w:val="ListBullet"/>
      </w:pPr>
      <w:r>
        <w:t>Estimation and planning</w:t>
      </w:r>
    </w:p>
    <w:p w14:paraId="6C54077A" w14:textId="77777777" w:rsidR="00314EFC" w:rsidRDefault="00314EFC" w:rsidP="00F304CB">
      <w:pPr>
        <w:pStyle w:val="ListBullet"/>
      </w:pPr>
      <w:r>
        <w:t>Requirements analysis</w:t>
      </w:r>
    </w:p>
    <w:p w14:paraId="6EAFC476" w14:textId="77777777" w:rsidR="00314EFC" w:rsidRDefault="00314EFC" w:rsidP="00F304CB">
      <w:pPr>
        <w:pStyle w:val="ListBullet"/>
      </w:pPr>
      <w:r>
        <w:t>Problem solving</w:t>
      </w:r>
    </w:p>
    <w:p w14:paraId="6810C77E" w14:textId="77777777" w:rsidR="00F304CB" w:rsidRDefault="00F304CB" w:rsidP="00F304CB">
      <w:pPr>
        <w:pStyle w:val="ListBullet"/>
      </w:pPr>
      <w:r>
        <w:t>Risk analysis/ mitigation strategies</w:t>
      </w:r>
    </w:p>
    <w:p w14:paraId="66C22AE0" w14:textId="77777777" w:rsidR="00F304CB" w:rsidRDefault="008953AA" w:rsidP="00F304CB">
      <w:pPr>
        <w:pStyle w:val="ListBullet"/>
      </w:pPr>
      <w:r>
        <w:t>Code Review and analysis</w:t>
      </w:r>
    </w:p>
    <w:p w14:paraId="41F3C81D" w14:textId="77777777" w:rsidR="00F304CB" w:rsidRPr="00F304CB" w:rsidRDefault="00F304CB" w:rsidP="00F304CB">
      <w:pPr>
        <w:pStyle w:val="ListBullet"/>
      </w:pPr>
      <w:r>
        <w:t>Functional</w:t>
      </w:r>
      <w:r w:rsidR="006F56AE">
        <w:t xml:space="preserve"> and Automated</w:t>
      </w:r>
      <w:r>
        <w:t xml:space="preserve"> testing</w:t>
      </w:r>
    </w:p>
    <w:p w14:paraId="4050DA3A" w14:textId="77777777" w:rsidR="00F304CB" w:rsidRDefault="00F304CB" w:rsidP="00F304CB">
      <w:pPr>
        <w:pStyle w:val="ListBullet"/>
        <w:numPr>
          <w:ilvl w:val="0"/>
          <w:numId w:val="0"/>
        </w:numPr>
        <w:sectPr w:rsidR="00F304CB" w:rsidSect="00F304CB">
          <w:type w:val="continuous"/>
          <w:pgSz w:w="12240" w:h="15840"/>
          <w:pgMar w:top="1296" w:right="1440" w:bottom="1440" w:left="1440" w:header="720" w:footer="720" w:gutter="0"/>
          <w:pgNumType w:start="1"/>
          <w:cols w:num="2" w:space="720"/>
          <w:titlePg/>
          <w:docGrid w:linePitch="360"/>
        </w:sectPr>
      </w:pPr>
    </w:p>
    <w:p w14:paraId="78D0A6CD" w14:textId="77777777" w:rsidR="001B5809" w:rsidRDefault="001C79C7">
      <w:pPr>
        <w:pStyle w:val="Heading1"/>
      </w:pPr>
      <w:r>
        <w:t xml:space="preserve">Talents </w:t>
      </w:r>
      <w:r w:rsidR="00676C28">
        <w:t>and Abilities</w:t>
      </w:r>
    </w:p>
    <w:p w14:paraId="779C0E77" w14:textId="77777777" w:rsidR="001C79C7" w:rsidRDefault="00676C28" w:rsidP="00482640">
      <w:pPr>
        <w:pStyle w:val="ListBullet"/>
        <w:tabs>
          <w:tab w:val="clear" w:pos="144"/>
          <w:tab w:val="num" w:pos="0"/>
        </w:tabs>
      </w:pPr>
      <w:r>
        <w:t>Excellent written and verbal communication skills</w:t>
      </w:r>
      <w:r w:rsidR="00482640">
        <w:t xml:space="preserve">: </w:t>
      </w:r>
      <w:r w:rsidR="001C79C7">
        <w:t>I have coordinated resources for multiple large-scale projects successfully, staying within timelines and budgets.</w:t>
      </w:r>
    </w:p>
    <w:p w14:paraId="38E3DF25" w14:textId="77777777" w:rsidR="001C79C7" w:rsidRDefault="00676C28" w:rsidP="00482640">
      <w:pPr>
        <w:pStyle w:val="ListBullet"/>
        <w:tabs>
          <w:tab w:val="clear" w:pos="144"/>
          <w:tab w:val="num" w:pos="0"/>
        </w:tabs>
      </w:pPr>
      <w:r>
        <w:t>Att</w:t>
      </w:r>
      <w:r w:rsidR="001C79C7">
        <w:t>ention to detail</w:t>
      </w:r>
      <w:r w:rsidR="00482640">
        <w:t xml:space="preserve">: </w:t>
      </w:r>
      <w:r w:rsidR="001C79C7">
        <w:t>I have consistently identified SEV1 bugs in code prior to release to UAT or production.</w:t>
      </w:r>
    </w:p>
    <w:p w14:paraId="18F46848" w14:textId="77777777" w:rsidR="00ED2449" w:rsidRDefault="004E4119" w:rsidP="00482640">
      <w:pPr>
        <w:pStyle w:val="ListBullet"/>
        <w:tabs>
          <w:tab w:val="clear" w:pos="144"/>
          <w:tab w:val="num" w:pos="0"/>
        </w:tabs>
      </w:pPr>
      <w:r>
        <w:t>Well-rounded agile development team member</w:t>
      </w:r>
      <w:r w:rsidR="00482640">
        <w:t xml:space="preserve">: </w:t>
      </w:r>
      <w:r w:rsidR="006C4F9D">
        <w:t>I have written Acceptance Criteria,</w:t>
      </w:r>
      <w:r>
        <w:t xml:space="preserve"> worked with stake holders to prioritize</w:t>
      </w:r>
      <w:r w:rsidR="006C4F9D">
        <w:t xml:space="preserve"> </w:t>
      </w:r>
      <w:r w:rsidR="00E03658">
        <w:t>development work</w:t>
      </w:r>
      <w:r w:rsidR="006C4F9D">
        <w:t>, completed code reviews, and written some pieces of code</w:t>
      </w:r>
    </w:p>
    <w:p w14:paraId="735163D3" w14:textId="77777777" w:rsidR="004E4119" w:rsidRPr="001B5809" w:rsidRDefault="004E4119" w:rsidP="004E4119">
      <w:pPr>
        <w:pStyle w:val="ListBullet"/>
      </w:pPr>
      <w:r>
        <w:t>Ability to complete tasks within time constraints</w:t>
      </w:r>
    </w:p>
    <w:p w14:paraId="146F9568" w14:textId="77777777" w:rsidR="00B97E09" w:rsidRDefault="001B5809">
      <w:pPr>
        <w:pStyle w:val="Heading1"/>
      </w:pPr>
      <w:r>
        <w:t>Techn</w:t>
      </w:r>
      <w:r w:rsidR="00095C85">
        <w:t>ology</w:t>
      </w:r>
      <w:r>
        <w:t xml:space="preserve"> </w:t>
      </w:r>
      <w:r w:rsidR="00095C85">
        <w:t>Summary</w:t>
      </w:r>
    </w:p>
    <w:p w14:paraId="17C38516" w14:textId="77777777" w:rsidR="001C79C7" w:rsidRDefault="001C79C7">
      <w:pPr>
        <w:pStyle w:val="ListBullet"/>
        <w:sectPr w:rsidR="001C79C7" w:rsidSect="00F304CB">
          <w:type w:val="continuous"/>
          <w:pgSz w:w="12240" w:h="15840"/>
          <w:pgMar w:top="1296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42D5495A" w14:textId="77777777" w:rsidR="00676C28" w:rsidRDefault="001B5809">
      <w:pPr>
        <w:pStyle w:val="ListBullet"/>
      </w:pPr>
      <w:r>
        <w:t>Quality Center</w:t>
      </w:r>
    </w:p>
    <w:p w14:paraId="0B6BC98E" w14:textId="77777777" w:rsidR="00676C28" w:rsidRDefault="001B5809">
      <w:pPr>
        <w:pStyle w:val="ListBullet"/>
      </w:pPr>
      <w:r>
        <w:t>SOAP UI</w:t>
      </w:r>
    </w:p>
    <w:p w14:paraId="4120077B" w14:textId="77777777" w:rsidR="00676C28" w:rsidRDefault="001B5809">
      <w:pPr>
        <w:pStyle w:val="ListBullet"/>
      </w:pPr>
      <w:r>
        <w:t>SQL Developer</w:t>
      </w:r>
    </w:p>
    <w:p w14:paraId="04CBCAAF" w14:textId="77777777" w:rsidR="00676C28" w:rsidRDefault="001B5809">
      <w:pPr>
        <w:pStyle w:val="ListBullet"/>
      </w:pPr>
      <w:r>
        <w:t>Clear Quest</w:t>
      </w:r>
    </w:p>
    <w:p w14:paraId="192B5C9D" w14:textId="77777777" w:rsidR="00527C1D" w:rsidRDefault="00527C1D">
      <w:pPr>
        <w:pStyle w:val="ListBullet"/>
      </w:pPr>
      <w:r>
        <w:t>Postman</w:t>
      </w:r>
    </w:p>
    <w:p w14:paraId="2F8CBFFD" w14:textId="77777777" w:rsidR="00676C28" w:rsidRDefault="00095C85">
      <w:pPr>
        <w:pStyle w:val="ListBullet"/>
      </w:pPr>
      <w:r>
        <w:t>Azure DevOps</w:t>
      </w:r>
    </w:p>
    <w:p w14:paraId="45AE154A" w14:textId="77777777" w:rsidR="00482640" w:rsidRDefault="00482640">
      <w:pPr>
        <w:pStyle w:val="ListBullet"/>
      </w:pPr>
      <w:r>
        <w:t>Documentum</w:t>
      </w:r>
    </w:p>
    <w:p w14:paraId="4273A38E" w14:textId="77777777" w:rsidR="00676C28" w:rsidRDefault="001B5809">
      <w:pPr>
        <w:pStyle w:val="ListBullet"/>
      </w:pPr>
      <w:r>
        <w:t>Salesforce</w:t>
      </w:r>
    </w:p>
    <w:p w14:paraId="69565919" w14:textId="77777777" w:rsidR="00095C85" w:rsidRDefault="00095C85" w:rsidP="00095C85">
      <w:pPr>
        <w:pStyle w:val="ListBullet"/>
      </w:pPr>
      <w:r>
        <w:t>Process Builder</w:t>
      </w:r>
    </w:p>
    <w:p w14:paraId="30A4FE1B" w14:textId="77777777" w:rsidR="00A501CB" w:rsidRDefault="00A501CB">
      <w:pPr>
        <w:pStyle w:val="ListBullet"/>
      </w:pPr>
      <w:r>
        <w:t>U</w:t>
      </w:r>
      <w:r w:rsidR="003F6C7F">
        <w:t>i</w:t>
      </w:r>
      <w:r>
        <w:t>Path (RPA)</w:t>
      </w:r>
    </w:p>
    <w:p w14:paraId="44B52C79" w14:textId="77777777" w:rsidR="00647E0C" w:rsidRDefault="006C4F9D">
      <w:pPr>
        <w:pStyle w:val="ListBullet"/>
      </w:pPr>
      <w:r>
        <w:t>Eclipse/</w:t>
      </w:r>
      <w:r w:rsidR="00647E0C">
        <w:t>Selenium</w:t>
      </w:r>
    </w:p>
    <w:p w14:paraId="7577EF8D" w14:textId="77777777" w:rsidR="00676C28" w:rsidRDefault="00676C28">
      <w:pPr>
        <w:pStyle w:val="ListBullet"/>
      </w:pPr>
      <w:r>
        <w:t xml:space="preserve">Oracle </w:t>
      </w:r>
      <w:r w:rsidR="00095C85">
        <w:t>Forms &amp; Reports</w:t>
      </w:r>
    </w:p>
    <w:p w14:paraId="152DED03" w14:textId="77777777" w:rsidR="00676C28" w:rsidRDefault="0093799C">
      <w:pPr>
        <w:pStyle w:val="ListBullet"/>
      </w:pPr>
      <w:r>
        <w:t>FileZilla</w:t>
      </w:r>
    </w:p>
    <w:p w14:paraId="1DEA3813" w14:textId="77777777" w:rsidR="00095C85" w:rsidRPr="006C4F9D" w:rsidRDefault="00095C85">
      <w:pPr>
        <w:pStyle w:val="ListBullet"/>
        <w:rPr>
          <w:lang w:val="fr-FR"/>
        </w:rPr>
      </w:pPr>
      <w:r w:rsidRPr="006C4F9D">
        <w:rPr>
          <w:lang w:val="fr-FR"/>
        </w:rPr>
        <w:t>Java, PL/SQL</w:t>
      </w:r>
      <w:r w:rsidR="004E4119">
        <w:rPr>
          <w:lang w:val="fr-FR"/>
        </w:rPr>
        <w:t xml:space="preserve">, </w:t>
      </w:r>
      <w:r w:rsidR="009E6C4F">
        <w:rPr>
          <w:lang w:val="fr-FR"/>
        </w:rPr>
        <w:t>JavaScript</w:t>
      </w:r>
    </w:p>
    <w:p w14:paraId="3D75FC48" w14:textId="77777777" w:rsidR="00A501CB" w:rsidRPr="00527C1D" w:rsidRDefault="00676C28" w:rsidP="00A501CB">
      <w:pPr>
        <w:pStyle w:val="ListBullet"/>
        <w:sectPr w:rsidR="00A501CB" w:rsidRPr="00527C1D" w:rsidSect="00482640">
          <w:type w:val="continuous"/>
          <w:pgSz w:w="12240" w:h="15840"/>
          <w:pgMar w:top="1296" w:right="1440" w:bottom="1440" w:left="1440" w:header="720" w:footer="720" w:gutter="0"/>
          <w:pgNumType w:start="1"/>
          <w:cols w:num="3" w:space="720"/>
          <w:titlePg/>
          <w:docGrid w:linePitch="360"/>
        </w:sectPr>
      </w:pPr>
      <w:r>
        <w:t>PuTTY</w:t>
      </w:r>
    </w:p>
    <w:sdt>
      <w:sdtPr>
        <w:id w:val="-1096947061"/>
        <w:placeholder>
          <w:docPart w:val="07872109CD3C4721B3F9D51FF6477125"/>
        </w:placeholder>
        <w:temporary/>
        <w:showingPlcHdr/>
        <w15:appearance w15:val="hidden"/>
      </w:sdtPr>
      <w:sdtEndPr/>
      <w:sdtContent>
        <w:p w14:paraId="725C25A7" w14:textId="77777777" w:rsidR="006C4F9D" w:rsidRDefault="006C4F9D" w:rsidP="006C4F9D">
          <w:pPr>
            <w:pStyle w:val="Heading1"/>
          </w:pPr>
          <w:r>
            <w:t>Experience</w:t>
          </w:r>
        </w:p>
      </w:sdtContent>
    </w:sdt>
    <w:p w14:paraId="541D6D28" w14:textId="77777777" w:rsidR="006C4F9D" w:rsidRDefault="006C4F9D" w:rsidP="006C4F9D">
      <w:pPr>
        <w:pStyle w:val="Heading2"/>
      </w:pPr>
      <w:r>
        <w:t>SENIOR Software Quality analyst | kar auction services | 04/2018-Present</w:t>
      </w:r>
    </w:p>
    <w:p w14:paraId="07F16A2E" w14:textId="77777777" w:rsidR="006C4F9D" w:rsidRDefault="006C4F9D" w:rsidP="006C4F9D">
      <w:pPr>
        <w:pStyle w:val="ListBullet"/>
      </w:pPr>
      <w:r>
        <w:t xml:space="preserve">Execute functional tests and develop automated tests for software </w:t>
      </w:r>
      <w:r w:rsidR="0089543D">
        <w:t xml:space="preserve">on an Agile </w:t>
      </w:r>
      <w:r>
        <w:t>Dev team</w:t>
      </w:r>
    </w:p>
    <w:p w14:paraId="53832799" w14:textId="77777777" w:rsidR="008C3D8C" w:rsidRDefault="008C3D8C" w:rsidP="006C4F9D">
      <w:pPr>
        <w:pStyle w:val="ListBullet"/>
      </w:pPr>
      <w:r>
        <w:t>Assist with back-end coding for web-based applications using PL/SQL and Java</w:t>
      </w:r>
    </w:p>
    <w:p w14:paraId="6992FDF5" w14:textId="77777777" w:rsidR="006C4F9D" w:rsidRDefault="006C4F9D" w:rsidP="006C4F9D">
      <w:pPr>
        <w:pStyle w:val="Heading2"/>
      </w:pPr>
      <w:r>
        <w:t>Software Quality analyst | kar auction services | 08/2012-04/2018</w:t>
      </w:r>
    </w:p>
    <w:p w14:paraId="472596FD" w14:textId="77777777" w:rsidR="006C4F9D" w:rsidRDefault="006C4F9D" w:rsidP="006C4F9D">
      <w:pPr>
        <w:pStyle w:val="ListBullet"/>
      </w:pPr>
      <w:r>
        <w:t>Develop and prepare test plans and test cases based on analysis of business requirements</w:t>
      </w:r>
    </w:p>
    <w:p w14:paraId="081E52D6" w14:textId="77777777" w:rsidR="006C4F9D" w:rsidRDefault="006C4F9D" w:rsidP="006C4F9D">
      <w:pPr>
        <w:pStyle w:val="Heading2"/>
      </w:pPr>
      <w:r>
        <w:t>Quality assurance specialist | Itt technical institute | 02/2010-08/2012</w:t>
      </w:r>
    </w:p>
    <w:p w14:paraId="0E5C96F0" w14:textId="77777777" w:rsidR="006C4F9D" w:rsidRDefault="006C4F9D" w:rsidP="006C4F9D">
      <w:pPr>
        <w:pStyle w:val="ListBullet"/>
      </w:pPr>
      <w:r>
        <w:t>Reviewed student financial files to ensure adherence to DOE regulations</w:t>
      </w:r>
    </w:p>
    <w:sdt>
      <w:sdtPr>
        <w:id w:val="1513793667"/>
        <w:placeholder>
          <w:docPart w:val="1B50075BC92D48D08B0A83703D76128B"/>
        </w:placeholder>
        <w:temporary/>
        <w:showingPlcHdr/>
        <w15:appearance w15:val="hidden"/>
      </w:sdtPr>
      <w:sdtEndPr/>
      <w:sdtContent>
        <w:p w14:paraId="053B6A6D" w14:textId="77777777" w:rsidR="00F304CB" w:rsidRDefault="00F304CB" w:rsidP="00F304CB">
          <w:pPr>
            <w:pStyle w:val="Heading1"/>
          </w:pPr>
          <w:r>
            <w:t>Education</w:t>
          </w:r>
        </w:p>
      </w:sdtContent>
    </w:sdt>
    <w:p w14:paraId="536E975C" w14:textId="77777777" w:rsidR="00F304CB" w:rsidRDefault="00F304CB" w:rsidP="00F304CB">
      <w:pPr>
        <w:pStyle w:val="Heading2"/>
      </w:pPr>
      <w:r>
        <w:t>B.S. Business management | August 2014 | Wgu</w:t>
      </w:r>
    </w:p>
    <w:p w14:paraId="54B1945D" w14:textId="77777777" w:rsidR="00F304CB" w:rsidRDefault="00F304CB" w:rsidP="00F304CB">
      <w:pPr>
        <w:pStyle w:val="Heading2"/>
      </w:pPr>
      <w:r>
        <w:t>ISTQB certification- foundation level | May 2013 </w:t>
      </w:r>
    </w:p>
    <w:p w14:paraId="6000A83A" w14:textId="77777777" w:rsidR="00571E99" w:rsidRDefault="000F293F" w:rsidP="00571E99">
      <w:pPr>
        <w:pStyle w:val="Heading2"/>
      </w:pPr>
      <w:r w:rsidRPr="000F293F">
        <w:t>SAFe PRACTITIONER CERTIFICATION | FEB 2019</w:t>
      </w:r>
    </w:p>
    <w:p w14:paraId="413BFDFF" w14:textId="40CB347E" w:rsidR="00571E99" w:rsidRDefault="00571E99" w:rsidP="00571E99">
      <w:pPr>
        <w:pStyle w:val="Heading2"/>
      </w:pPr>
      <w:r>
        <w:t>Eleven fifty academy web development</w:t>
      </w:r>
      <w:r w:rsidRPr="000F293F">
        <w:t xml:space="preserve"> | </w:t>
      </w:r>
      <w:r>
        <w:t>oct 2021</w:t>
      </w:r>
    </w:p>
    <w:p w14:paraId="7AFD8F53" w14:textId="358BF9C7" w:rsidR="00571E99" w:rsidRDefault="00571E99" w:rsidP="00571E99">
      <w:pPr>
        <w:pStyle w:val="Heading2"/>
      </w:pPr>
    </w:p>
    <w:p w14:paraId="4A3BD853" w14:textId="77777777" w:rsidR="00571E99" w:rsidRPr="00571E99" w:rsidRDefault="00571E99" w:rsidP="00571E99"/>
    <w:p w14:paraId="1BCFD8FE" w14:textId="6C706C0B" w:rsidR="00571E99" w:rsidRPr="006C4F9D" w:rsidRDefault="00571E99" w:rsidP="0054185F">
      <w:pPr>
        <w:rPr>
          <w:b/>
        </w:rPr>
      </w:pPr>
    </w:p>
    <w:p w14:paraId="75892C39" w14:textId="77777777" w:rsidR="0054185F" w:rsidRPr="0054185F" w:rsidRDefault="0054185F" w:rsidP="0054185F"/>
    <w:p w14:paraId="2A7276BA" w14:textId="77777777" w:rsidR="0054185F" w:rsidRPr="0054185F" w:rsidRDefault="0054185F" w:rsidP="0054185F"/>
    <w:p w14:paraId="04418654" w14:textId="77777777" w:rsidR="0054185F" w:rsidRDefault="0054185F" w:rsidP="0054185F">
      <w:pPr>
        <w:pStyle w:val="ListBullet"/>
        <w:numPr>
          <w:ilvl w:val="0"/>
          <w:numId w:val="0"/>
        </w:numPr>
      </w:pPr>
    </w:p>
    <w:p w14:paraId="60CB064D" w14:textId="77777777" w:rsidR="00B97E09" w:rsidRDefault="00B97E09"/>
    <w:sectPr w:rsidR="00B97E09" w:rsidSect="00F304CB">
      <w:type w:val="continuous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4DE28" w14:textId="77777777" w:rsidR="00C32E3A" w:rsidRDefault="00C32E3A">
      <w:pPr>
        <w:spacing w:after="0"/>
      </w:pPr>
      <w:r>
        <w:separator/>
      </w:r>
    </w:p>
  </w:endnote>
  <w:endnote w:type="continuationSeparator" w:id="0">
    <w:p w14:paraId="1E1C3BC2" w14:textId="77777777" w:rsidR="00C32E3A" w:rsidRDefault="00C32E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460D69" w14:textId="77777777" w:rsidR="00B97E09" w:rsidRDefault="009379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3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BDA43E" w14:textId="77777777" w:rsidR="00C32E3A" w:rsidRDefault="00C32E3A">
      <w:pPr>
        <w:spacing w:after="0"/>
      </w:pPr>
      <w:r>
        <w:separator/>
      </w:r>
    </w:p>
  </w:footnote>
  <w:footnote w:type="continuationSeparator" w:id="0">
    <w:p w14:paraId="102C5A4B" w14:textId="77777777" w:rsidR="00C32E3A" w:rsidRDefault="00C32E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3BD96" w14:textId="77777777" w:rsidR="00482640" w:rsidRPr="00482640" w:rsidRDefault="00482640" w:rsidP="00482640">
    <w:pPr>
      <w:pStyle w:val="Title"/>
      <w:rPr>
        <w:sz w:val="44"/>
        <w:szCs w:val="44"/>
      </w:rPr>
    </w:pPr>
    <w:r w:rsidRPr="00482640">
      <w:rPr>
        <w:sz w:val="44"/>
        <w:szCs w:val="44"/>
      </w:rPr>
      <w:t>Angela Todd</w:t>
    </w:r>
  </w:p>
  <w:p w14:paraId="4E7CE042" w14:textId="77777777" w:rsidR="00482640" w:rsidRDefault="00482640" w:rsidP="00482640">
    <w:r>
      <w:t>2423 Sandi Drive, Avon, IN 46123 | 317-361-9904 | </w:t>
    </w:r>
    <w:r w:rsidR="003A194D">
      <w:t>amtodd0987@gmail.com</w:t>
    </w:r>
  </w:p>
  <w:p w14:paraId="27B429BB" w14:textId="77777777" w:rsidR="00482640" w:rsidRDefault="004826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E3A"/>
    <w:rsid w:val="00095C85"/>
    <w:rsid w:val="000E119E"/>
    <w:rsid w:val="000F293F"/>
    <w:rsid w:val="001A2DC7"/>
    <w:rsid w:val="001B5809"/>
    <w:rsid w:val="001C79C7"/>
    <w:rsid w:val="00314EFC"/>
    <w:rsid w:val="003A194D"/>
    <w:rsid w:val="003F6C7F"/>
    <w:rsid w:val="00482640"/>
    <w:rsid w:val="004E4119"/>
    <w:rsid w:val="00527C1D"/>
    <w:rsid w:val="0054185F"/>
    <w:rsid w:val="00571E99"/>
    <w:rsid w:val="00647E0C"/>
    <w:rsid w:val="00676C28"/>
    <w:rsid w:val="006C4F9D"/>
    <w:rsid w:val="006F56AE"/>
    <w:rsid w:val="007D330D"/>
    <w:rsid w:val="008953AA"/>
    <w:rsid w:val="0089543D"/>
    <w:rsid w:val="008C3D8C"/>
    <w:rsid w:val="0093799C"/>
    <w:rsid w:val="009E6C4F"/>
    <w:rsid w:val="00A501CB"/>
    <w:rsid w:val="00AB1686"/>
    <w:rsid w:val="00B97E09"/>
    <w:rsid w:val="00C32E3A"/>
    <w:rsid w:val="00C8749D"/>
    <w:rsid w:val="00D14434"/>
    <w:rsid w:val="00E03658"/>
    <w:rsid w:val="00EB61B5"/>
    <w:rsid w:val="00ED2449"/>
    <w:rsid w:val="00F304CB"/>
    <w:rsid w:val="00FE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AE580FF"/>
  <w15:chartTrackingRefBased/>
  <w15:docId w15:val="{07E6B212-28E8-4C1D-AAE1-701C9555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a.todd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B50075BC92D48D08B0A83703D761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CF4A4-6434-4C14-82F7-2D24A6607333}"/>
      </w:docPartPr>
      <w:docPartBody>
        <w:p w:rsidR="00224FCD" w:rsidRDefault="00872E5A" w:rsidP="00872E5A">
          <w:pPr>
            <w:pStyle w:val="1B50075BC92D48D08B0A83703D76128B"/>
          </w:pPr>
          <w:r>
            <w:t>Education</w:t>
          </w:r>
        </w:p>
      </w:docPartBody>
    </w:docPart>
    <w:docPart>
      <w:docPartPr>
        <w:name w:val="07872109CD3C4721B3F9D51FF6477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17D02-BA5F-4800-9BD6-59F14BE3DD32}"/>
      </w:docPartPr>
      <w:docPartBody>
        <w:p w:rsidR="00FE4414" w:rsidRDefault="00D6084E" w:rsidP="00D6084E">
          <w:pPr>
            <w:pStyle w:val="07872109CD3C4721B3F9D51FF647712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5A"/>
    <w:rsid w:val="00224FCD"/>
    <w:rsid w:val="005E7C99"/>
    <w:rsid w:val="00872E5A"/>
    <w:rsid w:val="00D6084E"/>
    <w:rsid w:val="00FE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F098B7DD174C0799EE13FF5137A45A">
    <w:name w:val="13F098B7DD174C0799EE13FF5137A45A"/>
  </w:style>
  <w:style w:type="paragraph" w:customStyle="1" w:styleId="8AACDFFA3C3E4FE89D68BC03F36AE9BD">
    <w:name w:val="8AACDFFA3C3E4FE89D68BC03F36AE9BD"/>
  </w:style>
  <w:style w:type="paragraph" w:customStyle="1" w:styleId="3112C5F1643445AFABABFDE276608AD8">
    <w:name w:val="3112C5F1643445AFABABFDE276608AD8"/>
  </w:style>
  <w:style w:type="paragraph" w:customStyle="1" w:styleId="020003B68D164D708B758161A85F6886">
    <w:name w:val="020003B68D164D708B758161A85F6886"/>
  </w:style>
  <w:style w:type="paragraph" w:customStyle="1" w:styleId="E0A00264DAFF4E0CBC041A137FAD1D5B">
    <w:name w:val="E0A00264DAFF4E0CBC041A137FAD1D5B"/>
  </w:style>
  <w:style w:type="paragraph" w:customStyle="1" w:styleId="ADEAE895FBFB482BAB054F684F603CB8">
    <w:name w:val="ADEAE895FBFB482BAB054F684F603CB8"/>
  </w:style>
  <w:style w:type="paragraph" w:customStyle="1" w:styleId="E4C9D4A274D64DB7A8BBB8904055E386">
    <w:name w:val="E4C9D4A274D64DB7A8BBB8904055E386"/>
  </w:style>
  <w:style w:type="paragraph" w:customStyle="1" w:styleId="57CB222D0ECF460DA05F9C9CC14801B5">
    <w:name w:val="57CB222D0ECF460DA05F9C9CC14801B5"/>
  </w:style>
  <w:style w:type="paragraph" w:customStyle="1" w:styleId="C3F72D7ED2754F2590CB31DB987ADDBF">
    <w:name w:val="C3F72D7ED2754F2590CB31DB987ADDBF"/>
  </w:style>
  <w:style w:type="paragraph" w:customStyle="1" w:styleId="A8D3C4AC3BB84C88967A12A1D2D28DD3">
    <w:name w:val="A8D3C4AC3BB84C88967A12A1D2D28DD3"/>
  </w:style>
  <w:style w:type="paragraph" w:customStyle="1" w:styleId="26AC2DF8F59B4450A747A14A9E0DC73F">
    <w:name w:val="26AC2DF8F59B4450A747A14A9E0DC73F"/>
  </w:style>
  <w:style w:type="paragraph" w:customStyle="1" w:styleId="6801C01A80B64705BECB3674079D183E">
    <w:name w:val="6801C01A80B64705BECB3674079D183E"/>
  </w:style>
  <w:style w:type="paragraph" w:customStyle="1" w:styleId="AF1CB51AA48E4CB69FF4DBD568998CB0">
    <w:name w:val="AF1CB51AA48E4CB69FF4DBD568998CB0"/>
  </w:style>
  <w:style w:type="paragraph" w:customStyle="1" w:styleId="D8FE4A4F76034C3F91CBC13B97220B4D">
    <w:name w:val="D8FE4A4F76034C3F91CBC13B97220B4D"/>
  </w:style>
  <w:style w:type="paragraph" w:customStyle="1" w:styleId="7CED846968CD47DFB197DBD8D98F4A31">
    <w:name w:val="7CED846968CD47DFB197DBD8D98F4A31"/>
  </w:style>
  <w:style w:type="paragraph" w:customStyle="1" w:styleId="927A5A1FCCC04F379315BF022E6DDB4D">
    <w:name w:val="927A5A1FCCC04F379315BF022E6DDB4D"/>
  </w:style>
  <w:style w:type="paragraph" w:customStyle="1" w:styleId="6E9B044F9A3C41F4B594F5C015973071">
    <w:name w:val="6E9B044F9A3C41F4B594F5C015973071"/>
  </w:style>
  <w:style w:type="paragraph" w:customStyle="1" w:styleId="CC268D48E5B142B2B06FE5B4A7BC3CAD">
    <w:name w:val="CC268D48E5B142B2B06FE5B4A7BC3CAD"/>
  </w:style>
  <w:style w:type="paragraph" w:customStyle="1" w:styleId="C55B808E7C4B48FDADFAA1FA23EEFCB7">
    <w:name w:val="C55B808E7C4B48FDADFAA1FA23EEFCB7"/>
  </w:style>
  <w:style w:type="paragraph" w:customStyle="1" w:styleId="39030E94883349978489AE9D7FFC0C05">
    <w:name w:val="39030E94883349978489AE9D7FFC0C05"/>
  </w:style>
  <w:style w:type="paragraph" w:customStyle="1" w:styleId="63A2129C8DD640409132EDA87FF2BC32">
    <w:name w:val="63A2129C8DD640409132EDA87FF2BC32"/>
  </w:style>
  <w:style w:type="paragraph" w:customStyle="1" w:styleId="1633EFFDD1F24E4EA031313D7FD9A8B6">
    <w:name w:val="1633EFFDD1F24E4EA031313D7FD9A8B6"/>
  </w:style>
  <w:style w:type="paragraph" w:customStyle="1" w:styleId="2A5A19FEE84D49778301BE8438F871B3">
    <w:name w:val="2A5A19FEE84D49778301BE8438F871B3"/>
  </w:style>
  <w:style w:type="paragraph" w:customStyle="1" w:styleId="485D5935D18A43C7A4AAF29D545E295C">
    <w:name w:val="485D5935D18A43C7A4AAF29D545E295C"/>
  </w:style>
  <w:style w:type="paragraph" w:customStyle="1" w:styleId="F1EE69EDB70F4EE8B5A27889A6F0D535">
    <w:name w:val="F1EE69EDB70F4EE8B5A27889A6F0D535"/>
  </w:style>
  <w:style w:type="paragraph" w:customStyle="1" w:styleId="3C940489AE7840BA8A8A2417DFD2586C">
    <w:name w:val="3C940489AE7840BA8A8A2417DFD2586C"/>
    <w:rsid w:val="00872E5A"/>
  </w:style>
  <w:style w:type="paragraph" w:customStyle="1" w:styleId="1B50075BC92D48D08B0A83703D76128B">
    <w:name w:val="1B50075BC92D48D08B0A83703D76128B"/>
    <w:rsid w:val="00872E5A"/>
  </w:style>
  <w:style w:type="paragraph" w:customStyle="1" w:styleId="E9EF842EA65E4F1D9E0F9211F848F2CE">
    <w:name w:val="E9EF842EA65E4F1D9E0F9211F848F2CE"/>
    <w:rsid w:val="00224FCD"/>
  </w:style>
  <w:style w:type="paragraph" w:customStyle="1" w:styleId="07872109CD3C4721B3F9D51FF6477125">
    <w:name w:val="07872109CD3C4721B3F9D51FF6477125"/>
    <w:rsid w:val="00D60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137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Todd, Angela (Corporate)</dc:creator>
  <cp:keywords/>
  <cp:lastModifiedBy>Todd, Angela</cp:lastModifiedBy>
  <cp:revision>12</cp:revision>
  <dcterms:created xsi:type="dcterms:W3CDTF">2019-06-03T16:58:00Z</dcterms:created>
  <dcterms:modified xsi:type="dcterms:W3CDTF">2021-05-08T16:44:00Z</dcterms:modified>
  <cp:version/>
</cp:coreProperties>
</file>